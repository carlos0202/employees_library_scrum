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C0" w:rsidRDefault="004A5C86">
      <w:pPr>
        <w:pStyle w:val="Saludo"/>
        <w:rPr>
          <w:lang w:val="es-ES_tradnl" w:bidi="es-ES"/>
        </w:rPr>
      </w:pPr>
      <w:r w:rsidRPr="004A5C86">
        <w:rPr>
          <w:lang w:val="es-ES_tradnl" w:bidi="es-ES"/>
        </w:rPr>
        <w:t>A quien pueda interesar</w:t>
      </w:r>
      <w:r w:rsidR="00C62F22" w:rsidRPr="004A5C86">
        <w:rPr>
          <w:lang w:val="es-ES_tradnl" w:bidi="es-ES"/>
        </w:rPr>
        <w:t>:</w:t>
      </w:r>
    </w:p>
    <w:p w:rsidR="004A5C86" w:rsidRPr="004A5C86" w:rsidRDefault="004A5C86" w:rsidP="004A5C86">
      <w:pPr>
        <w:rPr>
          <w:lang w:val="es-ES_tradnl" w:bidi="es-ES"/>
        </w:rPr>
      </w:pPr>
      <w:bookmarkStart w:id="0" w:name="_GoBack"/>
      <w:bookmarkEnd w:id="0"/>
    </w:p>
    <w:p w:rsidR="00756AC0" w:rsidRDefault="004A5C86" w:rsidP="004A5C86">
      <w:pPr>
        <w:rPr>
          <w:lang w:val="es-ES_tradnl"/>
        </w:rPr>
      </w:pPr>
      <w:r w:rsidRPr="004A5C86">
        <w:rPr>
          <w:lang w:val="es-ES_tradnl"/>
        </w:rPr>
        <w:t>Yo. Stefany Reyes Nuñez</w:t>
      </w:r>
      <w:r>
        <w:rPr>
          <w:lang w:val="es-ES_tradnl"/>
        </w:rPr>
        <w:t xml:space="preserve">, Titular de la cédula de identidad xxx-xxxxxxx-x, hago constar que conozco de vista, trato y comunicación a la Sra. YYY YYY YYY YYY, desde BLA BLA BLA, bajo las siguientes circunstancias. </w:t>
      </w:r>
    </w:p>
    <w:p w:rsidR="004A5C86" w:rsidRPr="004A5C86" w:rsidRDefault="004A5C86" w:rsidP="004A5C86">
      <w:pPr>
        <w:rPr>
          <w:lang w:val="es-ES_tradnl"/>
        </w:rPr>
      </w:pPr>
      <w:r>
        <w:rPr>
          <w:lang w:val="es-ES_tradnl"/>
        </w:rPr>
        <w:t>Dicho todo esto, quiero agregar que bla bla bla.</w:t>
      </w:r>
    </w:p>
    <w:p w:rsidR="00756AC0" w:rsidRPr="004A5C86" w:rsidRDefault="00655717">
      <w:pPr>
        <w:pStyle w:val="Cierre"/>
        <w:rPr>
          <w:lang w:val="es-ES_tradnl"/>
        </w:rPr>
      </w:pPr>
      <w:sdt>
        <w:sdtPr>
          <w:rPr>
            <w:lang w:val="es-ES_tradnl"/>
          </w:rPr>
          <w:alias w:val="Atentamente:"/>
          <w:tag w:val="Atentamente:"/>
          <w:id w:val="1460914539"/>
          <w:placeholder>
            <w:docPart w:val="3A7C34D9EFC14E8BBA2F6453DB612CE0"/>
          </w:placeholder>
          <w:temporary/>
          <w:showingPlcHdr/>
          <w15:appearance w15:val="hidden"/>
        </w:sdtPr>
        <w:sdtEndPr/>
        <w:sdtContent>
          <w:r w:rsidR="00FD4484" w:rsidRPr="004A5C86">
            <w:rPr>
              <w:lang w:val="es-ES_tradnl" w:bidi="es-ES"/>
            </w:rPr>
            <w:t>Atentamente</w:t>
          </w:r>
        </w:sdtContent>
      </w:sdt>
      <w:r w:rsidR="00C62F22" w:rsidRPr="004A5C86">
        <w:rPr>
          <w:lang w:val="es-ES_tradnl" w:bidi="es-ES"/>
        </w:rPr>
        <w:t>,</w:t>
      </w:r>
    </w:p>
    <w:sdt>
      <w:sdtPr>
        <w:rPr>
          <w:lang w:val="es-ES_tradnl"/>
        </w:rPr>
        <w:alias w:val="Su nombre:"/>
        <w:tag w:val="Su nombre:"/>
        <w:id w:val="2023195541"/>
        <w:placeholder>
          <w:docPart w:val="8D1D64B6599041368E1C4F1CDC7E2B0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EE1787" w:rsidRPr="004A5C86" w:rsidRDefault="004A5C86" w:rsidP="00FD6347">
          <w:pPr>
            <w:pStyle w:val="Firma"/>
            <w:rPr>
              <w:lang w:val="es-ES_tradnl"/>
            </w:rPr>
          </w:pPr>
          <w:r>
            <w:rPr>
              <w:lang w:val="es-ES_tradnl"/>
            </w:rPr>
            <w:t>Stefany Reyes Núñez</w:t>
          </w:r>
        </w:p>
      </w:sdtContent>
    </w:sdt>
    <w:sectPr w:rsidR="00EE1787" w:rsidRPr="004A5C86" w:rsidSect="00CA558C">
      <w:headerReference w:type="default" r:id="rId8"/>
      <w:pgSz w:w="11906" w:h="16838" w:code="9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717" w:rsidRDefault="00655717">
      <w:pPr>
        <w:spacing w:after="0" w:line="240" w:lineRule="auto"/>
      </w:pPr>
      <w:r>
        <w:separator/>
      </w:r>
    </w:p>
  </w:endnote>
  <w:endnote w:type="continuationSeparator" w:id="0">
    <w:p w:rsidR="00655717" w:rsidRDefault="0065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717" w:rsidRDefault="00655717">
      <w:pPr>
        <w:spacing w:after="0" w:line="240" w:lineRule="auto"/>
      </w:pPr>
      <w:r>
        <w:separator/>
      </w:r>
    </w:p>
  </w:footnote>
  <w:footnote w:type="continuationSeparator" w:id="0">
    <w:p w:rsidR="00655717" w:rsidRDefault="0065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Nombre del destinatario:"/>
      <w:tag w:val="Nombre del destinatario:"/>
      <w:id w:val="-227692246"/>
      <w:placeholder>
        <w:docPart w:val="18532ADD06454A7295E937C0BFA10067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:rsidR="00756AC0" w:rsidRDefault="00CA558C">
        <w:pPr>
          <w:pStyle w:val="Encabezado"/>
        </w:pPr>
        <w:r>
          <w:rPr>
            <w:lang w:bidi="es-ES"/>
          </w:rPr>
          <w:t>Nombre del destinatario</w:t>
        </w:r>
      </w:p>
    </w:sdtContent>
  </w:sdt>
  <w:sdt>
    <w:sdtPr>
      <w:alias w:val="Escriba la fecha:"/>
      <w:tag w:val="Escriba la fecha:"/>
      <w:id w:val="-721981784"/>
      <w:placeholder>
        <w:docPart w:val="7A6CE9248F724C63AF07FE1D1837235C"/>
      </w:placeholder>
      <w:showingPlcHd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 w:multiLine="1"/>
    </w:sdtPr>
    <w:sdtEndPr/>
    <w:sdtContent>
      <w:p w:rsidR="00680B92" w:rsidRPr="00680B92" w:rsidRDefault="00680B92" w:rsidP="00680B92">
        <w:pPr>
          <w:pStyle w:val="Encabezado"/>
        </w:pPr>
        <w:r w:rsidRPr="00680B92">
          <w:rPr>
            <w:lang w:bidi="es-ES"/>
          </w:rPr>
          <w:t>Fecha</w:t>
        </w:r>
      </w:p>
    </w:sdtContent>
  </w:sdt>
  <w:p w:rsidR="00756AC0" w:rsidRDefault="00C62F22">
    <w:pPr>
      <w:pStyle w:val="Encabezado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E1787">
      <w:rPr>
        <w:noProof/>
        <w:lang w:bidi="es-ES"/>
      </w:rPr>
      <w:t>2</w:t>
    </w:r>
    <w:r>
      <w:rPr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4DA2B9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6C022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8CE45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2C0A88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B23E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4EA00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0EDE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B04D8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8A7FF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58E61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86"/>
    <w:rsid w:val="00027677"/>
    <w:rsid w:val="0005160D"/>
    <w:rsid w:val="00141D8F"/>
    <w:rsid w:val="00162BF8"/>
    <w:rsid w:val="00194CD9"/>
    <w:rsid w:val="001A0316"/>
    <w:rsid w:val="001B0CA6"/>
    <w:rsid w:val="001D6544"/>
    <w:rsid w:val="00295A2B"/>
    <w:rsid w:val="00327AEE"/>
    <w:rsid w:val="00343742"/>
    <w:rsid w:val="003A346A"/>
    <w:rsid w:val="003E07B7"/>
    <w:rsid w:val="004A5C86"/>
    <w:rsid w:val="00575EDE"/>
    <w:rsid w:val="00655717"/>
    <w:rsid w:val="006706A5"/>
    <w:rsid w:val="00680B92"/>
    <w:rsid w:val="00683AB4"/>
    <w:rsid w:val="00756AC0"/>
    <w:rsid w:val="00794DBA"/>
    <w:rsid w:val="007D0116"/>
    <w:rsid w:val="009811A8"/>
    <w:rsid w:val="009C49F2"/>
    <w:rsid w:val="009E7523"/>
    <w:rsid w:val="00A36FB1"/>
    <w:rsid w:val="00A7698C"/>
    <w:rsid w:val="00AF30F9"/>
    <w:rsid w:val="00AF7E00"/>
    <w:rsid w:val="00B5646D"/>
    <w:rsid w:val="00B722AE"/>
    <w:rsid w:val="00BB070D"/>
    <w:rsid w:val="00C1461E"/>
    <w:rsid w:val="00C60627"/>
    <w:rsid w:val="00C62F22"/>
    <w:rsid w:val="00CA558C"/>
    <w:rsid w:val="00EE1787"/>
    <w:rsid w:val="00FD4484"/>
    <w:rsid w:val="00FD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E81A43-161E-4D47-848C-CA20236C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60D"/>
    <w:rPr>
      <w:spacing w:val="4"/>
    </w:rPr>
  </w:style>
  <w:style w:type="paragraph" w:styleId="Ttulo1">
    <w:name w:val="heading 1"/>
    <w:basedOn w:val="Normal"/>
    <w:next w:val="Normal"/>
    <w:link w:val="Ttulo1Car"/>
    <w:uiPriority w:val="9"/>
    <w:qFormat/>
    <w:rsid w:val="00C60627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decontacto">
    <w:name w:val="Información de contacto"/>
    <w:basedOn w:val="Normal"/>
    <w:uiPriority w:val="1"/>
    <w:qFormat/>
    <w:pPr>
      <w:spacing w:after="0"/>
    </w:pPr>
  </w:style>
  <w:style w:type="paragraph" w:styleId="Cierre">
    <w:name w:val="Closing"/>
    <w:basedOn w:val="Normal"/>
    <w:next w:val="Firma"/>
    <w:uiPriority w:val="5"/>
    <w:qFormat/>
    <w:rsid w:val="00343742"/>
    <w:pPr>
      <w:keepNext/>
      <w:spacing w:after="1000" w:line="240" w:lineRule="auto"/>
      <w:contextualSpacing/>
    </w:pPr>
  </w:style>
  <w:style w:type="paragraph" w:styleId="Firma">
    <w:name w:val="Signature"/>
    <w:basedOn w:val="Normal"/>
    <w:next w:val="Normal"/>
    <w:uiPriority w:val="6"/>
    <w:qFormat/>
    <w:pPr>
      <w:keepNext/>
      <w:contextualSpacing/>
    </w:pPr>
  </w:style>
  <w:style w:type="paragraph" w:styleId="Fecha">
    <w:name w:val="Date"/>
    <w:basedOn w:val="Normal"/>
    <w:next w:val="Informacindecontacto"/>
    <w:uiPriority w:val="2"/>
    <w:qFormat/>
    <w:rsid w:val="00343742"/>
    <w:pPr>
      <w:spacing w:after="480" w:line="240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7523"/>
    <w:pPr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9E7523"/>
    <w:rPr>
      <w:spacing w:val="4"/>
    </w:rPr>
  </w:style>
  <w:style w:type="character" w:styleId="Textodelmarcadordeposicin">
    <w:name w:val="Placeholder Text"/>
    <w:basedOn w:val="Fuentedeprrafopredeter"/>
    <w:uiPriority w:val="99"/>
    <w:semiHidden/>
    <w:rsid w:val="00A7698C"/>
    <w:rPr>
      <w:color w:val="595959" w:themeColor="text1" w:themeTint="A6"/>
    </w:rPr>
  </w:style>
  <w:style w:type="paragraph" w:styleId="Saludo">
    <w:name w:val="Salutation"/>
    <w:basedOn w:val="Normal"/>
    <w:next w:val="Normal"/>
    <w:uiPriority w:val="3"/>
    <w:qFormat/>
    <w:rsid w:val="00343742"/>
    <w:pPr>
      <w:spacing w:before="400" w:after="20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E7523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523"/>
    <w:rPr>
      <w:spacing w:val="4"/>
    </w:rPr>
  </w:style>
  <w:style w:type="character" w:styleId="Referenciasutil">
    <w:name w:val="Subtle Reference"/>
    <w:basedOn w:val="Fuentedeprrafopredeter"/>
    <w:uiPriority w:val="4"/>
    <w:qFormat/>
    <w:rsid w:val="00C1461E"/>
    <w:rPr>
      <w:caps w:val="0"/>
      <w:smallCaps w:val="0"/>
      <w:color w:val="5A5A5A" w:themeColor="text1" w:themeTint="A5"/>
    </w:rPr>
  </w:style>
  <w:style w:type="character" w:customStyle="1" w:styleId="Ttulo1Car">
    <w:name w:val="Título 1 Car"/>
    <w:basedOn w:val="Fuentedeprrafopredeter"/>
    <w:link w:val="Ttulo1"/>
    <w:uiPriority w:val="9"/>
    <w:rsid w:val="00C60627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627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78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787"/>
    <w:rPr>
      <w:rFonts w:ascii="Segoe UI" w:hAnsi="Segoe UI" w:cs="Segoe UI"/>
      <w:spacing w:val="4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EE1787"/>
  </w:style>
  <w:style w:type="paragraph" w:styleId="Textodebloque">
    <w:name w:val="Block Text"/>
    <w:basedOn w:val="Normal"/>
    <w:uiPriority w:val="99"/>
    <w:semiHidden/>
    <w:unhideWhenUsed/>
    <w:rsid w:val="00A7698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17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1787"/>
    <w:rPr>
      <w:spacing w:val="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178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1787"/>
    <w:rPr>
      <w:spacing w:val="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178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1787"/>
    <w:rPr>
      <w:spacing w:val="4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1787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1787"/>
    <w:rPr>
      <w:spacing w:val="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1787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1787"/>
    <w:rPr>
      <w:spacing w:val="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1787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1787"/>
    <w:rPr>
      <w:spacing w:val="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1787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1787"/>
    <w:rPr>
      <w:spacing w:val="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178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1787"/>
    <w:rPr>
      <w:spacing w:val="4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C60627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1787"/>
    <w:pPr>
      <w:spacing w:after="200" w:line="240" w:lineRule="auto"/>
    </w:pPr>
    <w:rPr>
      <w:i/>
      <w:iCs/>
      <w:color w:val="1F497D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E178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178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1787"/>
    <w:rPr>
      <w:spacing w:val="4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17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1787"/>
    <w:rPr>
      <w:b/>
      <w:bCs/>
      <w:spacing w:val="4"/>
      <w:szCs w:val="20"/>
    </w:rPr>
  </w:style>
  <w:style w:type="table" w:styleId="Listaoscura">
    <w:name w:val="Dark List"/>
    <w:basedOn w:val="Tabla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178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1787"/>
    <w:rPr>
      <w:rFonts w:ascii="Segoe UI" w:hAnsi="Segoe UI" w:cs="Segoe UI"/>
      <w:spacing w:val="4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1787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1787"/>
    <w:rPr>
      <w:spacing w:val="4"/>
    </w:rPr>
  </w:style>
  <w:style w:type="character" w:styleId="nfasis">
    <w:name w:val="Emphasis"/>
    <w:basedOn w:val="Fuentedeprrafopredeter"/>
    <w:uiPriority w:val="20"/>
    <w:semiHidden/>
    <w:unhideWhenUsed/>
    <w:qFormat/>
    <w:rsid w:val="00EE1787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EE178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178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1787"/>
    <w:rPr>
      <w:spacing w:val="4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EE17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E1787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EE178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178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1787"/>
    <w:rPr>
      <w:spacing w:val="4"/>
      <w:szCs w:val="20"/>
    </w:rPr>
  </w:style>
  <w:style w:type="table" w:styleId="Tabladecuadrcula1clara">
    <w:name w:val="Grid Table 1 Light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3">
    <w:name w:val="Grid Table 3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C60627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627"/>
    <w:rPr>
      <w:rFonts w:asciiTheme="majorHAnsi" w:eastAsiaTheme="majorEastAsia" w:hAnsiTheme="majorHAnsi" w:cstheme="majorBidi"/>
      <w:i/>
      <w:iCs/>
      <w:color w:val="365F91" w:themeColor="accent1" w:themeShade="BF"/>
      <w:spacing w:val="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627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627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627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627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627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EE1787"/>
  </w:style>
  <w:style w:type="paragraph" w:styleId="DireccinHTML">
    <w:name w:val="HTML Address"/>
    <w:basedOn w:val="Normal"/>
    <w:link w:val="DireccinHTMLCar"/>
    <w:uiPriority w:val="99"/>
    <w:semiHidden/>
    <w:unhideWhenUsed/>
    <w:rsid w:val="00EE1787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1787"/>
    <w:rPr>
      <w:i/>
      <w:iCs/>
      <w:spacing w:val="4"/>
    </w:rPr>
  </w:style>
  <w:style w:type="character" w:styleId="CitaHTML">
    <w:name w:val="HTML Cite"/>
    <w:basedOn w:val="Fuentedeprrafopredeter"/>
    <w:uiPriority w:val="99"/>
    <w:semiHidden/>
    <w:unhideWhenUsed/>
    <w:rsid w:val="00EE178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E1787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EE1787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EE178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178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1787"/>
    <w:rPr>
      <w:rFonts w:ascii="Consolas" w:hAnsi="Consolas"/>
      <w:spacing w:val="4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1787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EE1787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178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E1787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1787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7698C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769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7698C"/>
    <w:rPr>
      <w:i/>
      <w:iCs/>
      <w:color w:val="365F91" w:themeColor="accent1" w:themeShade="BF"/>
      <w:spacing w:val="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7698C"/>
    <w:rPr>
      <w:b/>
      <w:bCs/>
      <w:caps w:val="0"/>
      <w:smallCaps/>
      <w:color w:val="365F91" w:themeColor="accent1" w:themeShade="BF"/>
      <w:spacing w:val="0"/>
    </w:rPr>
  </w:style>
  <w:style w:type="table" w:styleId="Cuadrculaclara">
    <w:name w:val="Light Grid"/>
    <w:basedOn w:val="Tabla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17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EE1787"/>
  </w:style>
  <w:style w:type="paragraph" w:styleId="Lista">
    <w:name w:val="List"/>
    <w:basedOn w:val="Normal"/>
    <w:uiPriority w:val="99"/>
    <w:semiHidden/>
    <w:unhideWhenUsed/>
    <w:rsid w:val="00EE178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178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178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178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1787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EE1787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1787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1787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1787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1787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EE1787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1787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1787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1787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1787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1787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1787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1787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1787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1787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EE178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17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">
    <w:name w:val="List Table 2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">
    <w:name w:val="List Table 3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EE17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1787"/>
    <w:rPr>
      <w:rFonts w:ascii="Consolas" w:hAnsi="Consolas"/>
      <w:spacing w:val="4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17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1787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EE1787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EE1787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EE178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1787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1787"/>
    <w:rPr>
      <w:spacing w:val="4"/>
    </w:rPr>
  </w:style>
  <w:style w:type="character" w:styleId="Nmerodepgina">
    <w:name w:val="page number"/>
    <w:basedOn w:val="Fuentedeprrafopredeter"/>
    <w:uiPriority w:val="99"/>
    <w:semiHidden/>
    <w:unhideWhenUsed/>
    <w:rsid w:val="00EE1787"/>
  </w:style>
  <w:style w:type="table" w:styleId="Tablanormal1">
    <w:name w:val="Plain Table 1"/>
    <w:basedOn w:val="Tablanormal"/>
    <w:uiPriority w:val="41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1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17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17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17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178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1787"/>
    <w:rPr>
      <w:rFonts w:ascii="Consolas" w:hAnsi="Consolas"/>
      <w:spacing w:val="4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C606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C60627"/>
    <w:rPr>
      <w:i/>
      <w:iCs/>
      <w:color w:val="404040" w:themeColor="text1" w:themeTint="BF"/>
      <w:spacing w:val="4"/>
    </w:rPr>
  </w:style>
  <w:style w:type="character" w:styleId="Textoennegrita">
    <w:name w:val="Strong"/>
    <w:basedOn w:val="Fuentedeprrafopredeter"/>
    <w:uiPriority w:val="22"/>
    <w:semiHidden/>
    <w:unhideWhenUsed/>
    <w:qFormat/>
    <w:rsid w:val="00EE1787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9C49F2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9C49F2"/>
    <w:rPr>
      <w:rFonts w:eastAsiaTheme="minorEastAsia"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EE1787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EE17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178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17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EE178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178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178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178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EE178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178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178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EE178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178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178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178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178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EE178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EE178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EE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uiPriority w:val="99"/>
    <w:semiHidden/>
    <w:unhideWhenUsed/>
    <w:rsid w:val="00EE178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178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178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178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178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178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178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178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178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EE178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178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178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178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178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178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178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178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EE1787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E1787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EE178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EE178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17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178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178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178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1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EE178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178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178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link w:val="PuestoCar"/>
    <w:uiPriority w:val="10"/>
    <w:semiHidden/>
    <w:unhideWhenUsed/>
    <w:qFormat/>
    <w:rsid w:val="009C4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9C49F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EE17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E178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EE17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EE178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EE178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EE1787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EE1787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EE1787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EE1787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EE1787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E17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Plantillas\Carta%20de%20agradecimiento%20por%20una%20referencia%20de%20trabajo%20satisfactoria%20de%20un%20antiguo%20jef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532ADD06454A7295E937C0BFA10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0208C-EC90-46D3-BEE1-8E0830F214D9}"/>
      </w:docPartPr>
      <w:docPartBody>
        <w:p w:rsidR="00000000" w:rsidRDefault="00E5343E">
          <w:pPr>
            <w:pStyle w:val="18532ADD06454A7295E937C0BFA10067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7A6CE9248F724C63AF07FE1D1837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AACAB-CCBD-4C4B-9641-10280C573D8C}"/>
      </w:docPartPr>
      <w:docPartBody>
        <w:p w:rsidR="00000000" w:rsidRDefault="00E5343E">
          <w:pPr>
            <w:pStyle w:val="7A6CE9248F724C63AF07FE1D1837235C"/>
          </w:pPr>
          <w:r>
            <w:rPr>
              <w:lang w:bidi="es-ES"/>
            </w:rPr>
            <w:t xml:space="preserve">Su recomendación por escrito y sus palabras </w:t>
          </w:r>
          <w:r>
            <w:rPr>
              <w:lang w:bidi="es-ES"/>
            </w:rPr>
            <w:t>de ánimo durante la búsqueda de trabajo me ayudaron a obtener este nuevo trabajo.</w:t>
          </w:r>
        </w:p>
      </w:docPartBody>
    </w:docPart>
    <w:docPart>
      <w:docPartPr>
        <w:name w:val="3A7C34D9EFC14E8BBA2F6453DB61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6D5A0-8616-4FA3-90A2-BFEC9674D978}"/>
      </w:docPartPr>
      <w:docPartBody>
        <w:p w:rsidR="00000000" w:rsidRDefault="00E5343E">
          <w:pPr>
            <w:pStyle w:val="3A7C34D9EFC14E8BBA2F6453DB612CE0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8D1D64B6599041368E1C4F1CDC7E2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0AEF-20FD-48EB-813D-1EAEA75633A3}"/>
      </w:docPartPr>
      <w:docPartBody>
        <w:p w:rsidR="00000000" w:rsidRDefault="00E5343E">
          <w:pPr>
            <w:pStyle w:val="8D1D64B6599041368E1C4F1CDC7E2B03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3E"/>
    <w:rsid w:val="00E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4F7E4C89704177B203B55B0F34FDAD">
    <w:name w:val="274F7E4C89704177B203B55B0F34FDAD"/>
  </w:style>
  <w:style w:type="paragraph" w:customStyle="1" w:styleId="D10B365363A64805970FDBEBFB8C77C7">
    <w:name w:val="D10B365363A64805970FDBEBFB8C77C7"/>
  </w:style>
  <w:style w:type="paragraph" w:customStyle="1" w:styleId="35658DD279B146758599CE59459D3BCD">
    <w:name w:val="35658DD279B146758599CE59459D3BCD"/>
  </w:style>
  <w:style w:type="paragraph" w:customStyle="1" w:styleId="56D492F091CC40919D1A7B0F637FAD23">
    <w:name w:val="56D492F091CC40919D1A7B0F637FAD23"/>
  </w:style>
  <w:style w:type="paragraph" w:customStyle="1" w:styleId="18532ADD06454A7295E937C0BFA10067">
    <w:name w:val="18532ADD06454A7295E937C0BFA10067"/>
  </w:style>
  <w:style w:type="paragraph" w:customStyle="1" w:styleId="44D4E2694F78464093AFFEFD64FAA27B">
    <w:name w:val="44D4E2694F78464093AFFEFD64FAA27B"/>
  </w:style>
  <w:style w:type="paragraph" w:customStyle="1" w:styleId="5BD47F9398144355A4247A3B6C7A5602">
    <w:name w:val="5BD47F9398144355A4247A3B6C7A5602"/>
  </w:style>
  <w:style w:type="paragraph" w:customStyle="1" w:styleId="C476F0DB6F8D40849159C21304A82659">
    <w:name w:val="C476F0DB6F8D40849159C21304A82659"/>
  </w:style>
  <w:style w:type="character" w:styleId="Referenciasutil">
    <w:name w:val="Subtle Reference"/>
    <w:basedOn w:val="Fuentedeprrafopredeter"/>
    <w:uiPriority w:val="4"/>
    <w:qFormat/>
    <w:rPr>
      <w:caps w:val="0"/>
      <w:smallCaps w:val="0"/>
      <w:color w:val="5A5A5A" w:themeColor="text1" w:themeTint="A5"/>
    </w:rPr>
  </w:style>
  <w:style w:type="paragraph" w:customStyle="1" w:styleId="659A6B78878949F1BADE523C2487157E">
    <w:name w:val="659A6B78878949F1BADE523C2487157E"/>
  </w:style>
  <w:style w:type="paragraph" w:customStyle="1" w:styleId="F6C31BD2B31C45549C9E2FF8DECF1B45">
    <w:name w:val="F6C31BD2B31C45549C9E2FF8DECF1B45"/>
  </w:style>
  <w:style w:type="paragraph" w:customStyle="1" w:styleId="C33FE58AE9A9497A991B20952B5CE645">
    <w:name w:val="C33FE58AE9A9497A991B20952B5CE645"/>
  </w:style>
  <w:style w:type="paragraph" w:customStyle="1" w:styleId="7A6CE9248F724C63AF07FE1D1837235C">
    <w:name w:val="7A6CE9248F724C63AF07FE1D1837235C"/>
  </w:style>
  <w:style w:type="paragraph" w:customStyle="1" w:styleId="97FFA83254834D0599F4C96E55E095C8">
    <w:name w:val="97FFA83254834D0599F4C96E55E095C8"/>
  </w:style>
  <w:style w:type="paragraph" w:customStyle="1" w:styleId="0208C4F793064158A799A0FB54739D69">
    <w:name w:val="0208C4F793064158A799A0FB54739D69"/>
  </w:style>
  <w:style w:type="paragraph" w:customStyle="1" w:styleId="5D5E80901AC94E238B001373D2E03C04">
    <w:name w:val="5D5E80901AC94E238B001373D2E03C04"/>
  </w:style>
  <w:style w:type="paragraph" w:customStyle="1" w:styleId="6706270BC8F840FE812C5899D0EFB026">
    <w:name w:val="6706270BC8F840FE812C5899D0EFB026"/>
  </w:style>
  <w:style w:type="paragraph" w:customStyle="1" w:styleId="3A7C34D9EFC14E8BBA2F6453DB612CE0">
    <w:name w:val="3A7C34D9EFC14E8BBA2F6453DB612CE0"/>
  </w:style>
  <w:style w:type="paragraph" w:customStyle="1" w:styleId="8D1D64B6599041368E1C4F1CDC7E2B03">
    <w:name w:val="8D1D64B6599041368E1C4F1CDC7E2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agradecimiento por una referencia de trabajo satisfactoria de un antiguo jefe.dotx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antonio gonzalez canario</dc:creator>
  <dc:description>Stefany Reyes Núñez</dc:description>
  <cp:lastModifiedBy>carlos antonio gonzalez canario</cp:lastModifiedBy>
  <cp:revision>1</cp:revision>
  <dcterms:created xsi:type="dcterms:W3CDTF">2019-09-19T01:05:00Z</dcterms:created>
  <dcterms:modified xsi:type="dcterms:W3CDTF">2019-09-19T01:11:00Z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